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009FEF" w14:textId="2FB0666B" w:rsidR="00E81978" w:rsidRDefault="00000000">
      <w:pPr>
        <w:pStyle w:val="Title"/>
      </w:pPr>
      <w:sdt>
        <w:sdtPr>
          <w:alias w:val="Title:"/>
          <w:tag w:val="Title:"/>
          <w:id w:val="726351117"/>
          <w:placeholder>
            <w:docPart w:val="45D90372E1117343B60E9A760CB54675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15:appearance w15:val="hidden"/>
          <w:text w:multiLine="1"/>
        </w:sdtPr>
        <w:sdtContent>
          <w:r w:rsidR="00EC0FD2" w:rsidRPr="00EC0FD2">
            <w:t xml:space="preserve">COSC561 </w:t>
          </w:r>
          <w:r w:rsidR="00B5319D">
            <w:t>–</w:t>
          </w:r>
          <w:r w:rsidR="00EC0FD2" w:rsidRPr="00EC0FD2">
            <w:t xml:space="preserve"> M</w:t>
          </w:r>
          <w:r w:rsidR="00B5319D">
            <w:t>3.10.3</w:t>
          </w:r>
          <w:r w:rsidR="00EC0FD2" w:rsidRPr="00EC0FD2">
            <w:t xml:space="preserve"> Programming Assignment </w:t>
          </w:r>
          <w:r w:rsidR="00B5319D">
            <w:t>2</w:t>
          </w:r>
          <w:r w:rsidR="00EC0FD2" w:rsidRPr="00EC0FD2">
            <w:t xml:space="preserve"> - </w:t>
          </w:r>
          <w:proofErr w:type="spellStart"/>
          <w:r w:rsidR="00B5319D">
            <w:t>cexpr</w:t>
          </w:r>
          <w:proofErr w:type="spellEnd"/>
        </w:sdtContent>
      </w:sdt>
    </w:p>
    <w:p w14:paraId="6D044BCB" w14:textId="2ADB92AE" w:rsidR="00B823AA" w:rsidRDefault="009A0F52" w:rsidP="00B823AA">
      <w:pPr>
        <w:pStyle w:val="Title2"/>
      </w:pPr>
      <w:r>
        <w:t>Giuseppe Schintu</w:t>
      </w:r>
    </w:p>
    <w:p w14:paraId="58DC9EE3" w14:textId="133FC605" w:rsidR="00E81978" w:rsidRDefault="009A0F52" w:rsidP="00B823AA">
      <w:pPr>
        <w:pStyle w:val="Title2"/>
      </w:pPr>
      <w:r>
        <w:t>University of Tennessee, Knoxville</w:t>
      </w:r>
    </w:p>
    <w:p w14:paraId="22C849DA" w14:textId="0494D4C1" w:rsidR="00E81978" w:rsidRDefault="00E81978">
      <w:pPr>
        <w:pStyle w:val="Title"/>
      </w:pPr>
    </w:p>
    <w:p w14:paraId="78C5EC6F" w14:textId="2C9DFBE6" w:rsidR="00E81978" w:rsidRDefault="00E81978" w:rsidP="00B823AA">
      <w:pPr>
        <w:pStyle w:val="Title2"/>
      </w:pPr>
    </w:p>
    <w:p w14:paraId="66B6B519" w14:textId="06BA47C3" w:rsidR="00EC0FD2" w:rsidRDefault="00000000" w:rsidP="00B5319D">
      <w:pPr>
        <w:pStyle w:val="SectionTitle"/>
      </w:pPr>
      <w:sdt>
        <w:sdtPr>
          <w:alias w:val="Section title:"/>
          <w:tag w:val="Section title:"/>
          <w:id w:val="984196707"/>
          <w:placeholder>
            <w:docPart w:val="BFDCA4F3DD51F44F85860C3F11395EAF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15:appearance w15:val="hidden"/>
          <w:text w:multiLine="1"/>
        </w:sdtPr>
        <w:sdtContent>
          <w:r w:rsidR="00B5319D">
            <w:t xml:space="preserve">COSC561 – M3.10.3 Programming Assignment 2 - </w:t>
          </w:r>
          <w:proofErr w:type="spellStart"/>
          <w:r w:rsidR="00B5319D">
            <w:t>cexpr</w:t>
          </w:r>
          <w:proofErr w:type="spellEnd"/>
        </w:sdtContent>
      </w:sdt>
    </w:p>
    <w:p w14:paraId="0BF5A587" w14:textId="0999992F" w:rsidR="00664C4D" w:rsidRDefault="00B5319D" w:rsidP="0056629B">
      <w:pPr>
        <w:ind w:firstLine="0"/>
      </w:pPr>
      <w:r>
        <w:t xml:space="preserve">With some previous experience on </w:t>
      </w:r>
      <w:proofErr w:type="spellStart"/>
      <w:r>
        <w:t>yacc</w:t>
      </w:r>
      <w:proofErr w:type="spellEnd"/>
      <w:r>
        <w:t xml:space="preserve"> and bottom-up parsing lecture from Module 4, I did quick research on some ideas for </w:t>
      </w:r>
      <w:proofErr w:type="spellStart"/>
      <w:r>
        <w:t>yacc</w:t>
      </w:r>
      <w:proofErr w:type="spellEnd"/>
      <w:r>
        <w:t xml:space="preserve"> and arithmetic operations. I was able to figure out that a good case scenario would be to break down the grammar into self-sufficient productions with simple rules.</w:t>
      </w:r>
      <w:r w:rsidR="008B582A">
        <w:t xml:space="preserve"> I set the value [factor] and [term] rules quickly.</w:t>
      </w:r>
      <w:r w:rsidR="007A2FCE">
        <w:t xml:space="preserve"> The alphabet, dump and clear I had to research a bit and was able to find some articles and videos explaining how to go about it.</w:t>
      </w:r>
    </w:p>
    <w:p w14:paraId="09AED4D3" w14:textId="469E009D" w:rsidR="00B5319D" w:rsidRDefault="00B5319D" w:rsidP="0056629B">
      <w:pPr>
        <w:ind w:firstLine="0"/>
      </w:pPr>
      <w:r>
        <w:t xml:space="preserve">Since an </w:t>
      </w:r>
      <w:r w:rsidR="00B33795">
        <w:t>algebraic</w:t>
      </w:r>
      <w:r>
        <w:t xml:space="preserve"> expression in its simplest form has numbers</w:t>
      </w:r>
      <w:r w:rsidR="00B33795">
        <w:t xml:space="preserve">, </w:t>
      </w:r>
      <w:r>
        <w:t>variables,</w:t>
      </w:r>
      <w:r w:rsidR="00B33795">
        <w:t xml:space="preserve"> and prefix/postfix operands, I opted to use production rules for factors, terms, and ultimately arithmetical expressions. I had some issues getting </w:t>
      </w:r>
      <w:proofErr w:type="spellStart"/>
      <w:r w:rsidR="00B33795">
        <w:t>yacc</w:t>
      </w:r>
      <w:proofErr w:type="spellEnd"/>
      <w:r w:rsidR="00B33795">
        <w:t xml:space="preserve"> to process rules correctly when using productions like term ‘/’ term; for some reason it forced me to declare a token of DIVD with a value of ‘/’. Ultimately, I had to create tokens for all the operators </w:t>
      </w:r>
      <w:r w:rsidR="008B582A">
        <w:t xml:space="preserve">and assign-operators’ symbols </w:t>
      </w:r>
      <w:r w:rsidR="00B33795">
        <w:t xml:space="preserve">as the [expr] production was </w:t>
      </w:r>
      <w:r w:rsidR="008B582A">
        <w:t>finding</w:t>
      </w:r>
      <w:r w:rsidR="00B33795">
        <w:t xml:space="preserve"> the ‘/</w:t>
      </w:r>
      <w:r w:rsidR="008B582A">
        <w:t>*%</w:t>
      </w:r>
      <w:r w:rsidR="00B33795">
        <w:t>=’ and ‘/</w:t>
      </w:r>
      <w:r w:rsidR="008B582A">
        <w:t>*%</w:t>
      </w:r>
      <w:r w:rsidR="00B33795">
        <w:t>’ used in [term] ambiguous</w:t>
      </w:r>
      <w:r w:rsidR="008B582A">
        <w:t>.</w:t>
      </w:r>
    </w:p>
    <w:p w14:paraId="0524E6AC" w14:textId="7555A1E5" w:rsidR="008B582A" w:rsidRDefault="008B582A" w:rsidP="0056629B">
      <w:pPr>
        <w:ind w:firstLine="0"/>
      </w:pPr>
      <w:r>
        <w:t>It took me some trial and error and some additional research to figure out and clean out the [</w:t>
      </w:r>
      <w:proofErr w:type="spellStart"/>
      <w:r>
        <w:t>logical_expression</w:t>
      </w:r>
      <w:proofErr w:type="spellEnd"/>
      <w:r>
        <w:t>] production connected to the [</w:t>
      </w:r>
      <w:proofErr w:type="spellStart"/>
      <w:r>
        <w:t>arith_expr</w:t>
      </w:r>
      <w:proofErr w:type="spellEnd"/>
      <w:r>
        <w:t>] production. I had the [</w:t>
      </w:r>
      <w:proofErr w:type="spellStart"/>
      <w:r>
        <w:t>logical_expression</w:t>
      </w:r>
      <w:proofErr w:type="spellEnd"/>
      <w:r>
        <w:t>] rule working with numbers but not with [</w:t>
      </w:r>
      <w:proofErr w:type="spellStart"/>
      <w:r>
        <w:t>arith_expr</w:t>
      </w:r>
      <w:proofErr w:type="spellEnd"/>
      <w:r>
        <w:t>].</w:t>
      </w:r>
    </w:p>
    <w:p w14:paraId="7130B1EB" w14:textId="390462FB" w:rsidR="008B582A" w:rsidRDefault="008B582A" w:rsidP="0056629B">
      <w:pPr>
        <w:ind w:firstLine="0"/>
      </w:pPr>
      <w:r>
        <w:t xml:space="preserve">I believe that I was fortunate to lock my attention over the value, </w:t>
      </w:r>
      <w:r w:rsidR="007A2FCE">
        <w:t>factor,</w:t>
      </w:r>
      <w:r>
        <w:t xml:space="preserve"> and term composition rules, because the alternative would have been to code each case </w:t>
      </w:r>
      <w:r w:rsidR="007A2FCE">
        <w:t>in one expr production with the risk of having to spend much more time over ambiguous rules as many of the symbols were repeated.</w:t>
      </w:r>
    </w:p>
    <w:p w14:paraId="2824D9F7" w14:textId="4A54DE47" w:rsidR="007A2FCE" w:rsidRPr="00EC0FD2" w:rsidRDefault="007A2FCE" w:rsidP="0056629B">
      <w:pPr>
        <w:ind w:firstLine="0"/>
      </w:pPr>
      <w:r>
        <w:t xml:space="preserve">Overall, I am pleased that it looks clean and simple enough. Of course, I am not sure if there is a much better way to do this (aside from using associativity and precedence of operators). </w:t>
      </w:r>
    </w:p>
    <w:sectPr w:rsidR="007A2FCE" w:rsidRPr="00EC0FD2">
      <w:headerReference w:type="default" r:id="rId9"/>
      <w:headerReference w:type="first" r:id="rId10"/>
      <w:footnotePr>
        <w:pos w:val="beneathText"/>
      </w:footnotePr>
      <w:pgSz w:w="12240" w:h="15840"/>
      <w:pgMar w:top="1440" w:right="1440" w:bottom="1440" w:left="1440" w:header="720" w:footer="720" w:gutter="0"/>
      <w:cols w:space="720"/>
      <w:titlePg/>
      <w:docGrid w:linePitch="360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B1D048" w14:textId="77777777" w:rsidR="00EF5DA5" w:rsidRDefault="00EF5DA5">
      <w:pPr>
        <w:spacing w:line="240" w:lineRule="auto"/>
      </w:pPr>
      <w:r>
        <w:separator/>
      </w:r>
    </w:p>
    <w:p w14:paraId="7A900B3B" w14:textId="77777777" w:rsidR="00EF5DA5" w:rsidRDefault="00EF5DA5"/>
  </w:endnote>
  <w:endnote w:type="continuationSeparator" w:id="0">
    <w:p w14:paraId="7810B5A5" w14:textId="77777777" w:rsidR="00EF5DA5" w:rsidRDefault="00EF5DA5">
      <w:pPr>
        <w:spacing w:line="240" w:lineRule="auto"/>
      </w:pPr>
      <w:r>
        <w:continuationSeparator/>
      </w:r>
    </w:p>
    <w:p w14:paraId="34156172" w14:textId="77777777" w:rsidR="00EF5DA5" w:rsidRDefault="00EF5DA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B28AAE" w14:textId="77777777" w:rsidR="00EF5DA5" w:rsidRDefault="00EF5DA5">
      <w:pPr>
        <w:spacing w:line="240" w:lineRule="auto"/>
      </w:pPr>
      <w:r>
        <w:separator/>
      </w:r>
    </w:p>
    <w:p w14:paraId="267F0C94" w14:textId="77777777" w:rsidR="00EF5DA5" w:rsidRDefault="00EF5DA5"/>
  </w:footnote>
  <w:footnote w:type="continuationSeparator" w:id="0">
    <w:p w14:paraId="225350B1" w14:textId="77777777" w:rsidR="00EF5DA5" w:rsidRDefault="00EF5DA5">
      <w:pPr>
        <w:spacing w:line="240" w:lineRule="auto"/>
      </w:pPr>
      <w:r>
        <w:continuationSeparator/>
      </w:r>
    </w:p>
    <w:p w14:paraId="714B5829" w14:textId="77777777" w:rsidR="00EF5DA5" w:rsidRDefault="00EF5DA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3B7554" w14:textId="7639535F" w:rsidR="00E81978" w:rsidRDefault="00000000">
    <w:pPr>
      <w:pStyle w:val="Header"/>
    </w:pPr>
    <w:sdt>
      <w:sdtPr>
        <w:rPr>
          <w:rStyle w:val="Strong"/>
        </w:rPr>
        <w:alias w:val="Running head"/>
        <w:tag w:val=""/>
        <w:id w:val="12739865"/>
        <w:placeholder>
          <w:docPart w:val="C96C99E75E8ABB47A1EB06CE70DF9726"/>
        </w:placeholder>
        <w:dataBinding w:prefixMappings="xmlns:ns0='http://schemas.microsoft.com/office/2006/coverPageProps' " w:xpath="/ns0:CoverPageProperties[1]/ns0:Abstract[1]" w:storeItemID="{55AF091B-3C7A-41E3-B477-F2FDAA23CFDA}"/>
        <w15:appearance w15:val="hidden"/>
        <w:text/>
      </w:sdtPr>
      <w:sdtEndPr>
        <w:rPr>
          <w:rStyle w:val="DefaultParagraphFont"/>
          <w:caps w:val="0"/>
        </w:rPr>
      </w:sdtEndPr>
      <w:sdtContent>
        <w:r w:rsidR="00B5319D">
          <w:rPr>
            <w:rStyle w:val="Strong"/>
          </w:rPr>
          <w:t>M3.10.3 Programming Assignment 2 - cexpr</w:t>
        </w:r>
      </w:sdtContent>
    </w:sdt>
    <w:r w:rsidR="005D3A03">
      <w:rPr>
        <w:rStyle w:val="Strong"/>
      </w:rPr>
      <w:ptab w:relativeTo="margin" w:alignment="right" w:leader="none"/>
    </w:r>
    <w:r w:rsidR="005D3A03">
      <w:rPr>
        <w:rStyle w:val="Strong"/>
      </w:rPr>
      <w:fldChar w:fldCharType="begin"/>
    </w:r>
    <w:r w:rsidR="005D3A03">
      <w:rPr>
        <w:rStyle w:val="Strong"/>
      </w:rPr>
      <w:instrText xml:space="preserve"> PAGE   \* MERGEFORMAT </w:instrText>
    </w:r>
    <w:r w:rsidR="005D3A03">
      <w:rPr>
        <w:rStyle w:val="Strong"/>
      </w:rPr>
      <w:fldChar w:fldCharType="separate"/>
    </w:r>
    <w:r w:rsidR="000D3F41">
      <w:rPr>
        <w:rStyle w:val="Strong"/>
        <w:noProof/>
      </w:rPr>
      <w:t>8</w:t>
    </w:r>
    <w:r w:rsidR="005D3A03">
      <w:rPr>
        <w:rStyle w:val="Strong"/>
        <w:noProof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AB8356" w14:textId="692C4EF8" w:rsidR="00E81978" w:rsidRDefault="005D3A03">
    <w:pPr>
      <w:pStyle w:val="Header"/>
      <w:rPr>
        <w:rStyle w:val="Strong"/>
      </w:rPr>
    </w:pPr>
    <w:r>
      <w:t xml:space="preserve">Running head: </w:t>
    </w:r>
    <w:sdt>
      <w:sdtPr>
        <w:rPr>
          <w:rStyle w:val="Strong"/>
        </w:rPr>
        <w:alias w:val="Running head"/>
        <w:tag w:val=""/>
        <w:id w:val="-696842620"/>
        <w:placeholder>
          <w:docPart w:val="B0E4A796807C0C438491AEFFB81EA1BE"/>
        </w:placeholder>
        <w:dataBinding w:prefixMappings="xmlns:ns0='http://schemas.microsoft.com/office/2006/coverPageProps' " w:xpath="/ns0:CoverPageProperties[1]/ns0:Abstract[1]" w:storeItemID="{55AF091B-3C7A-41E3-B477-F2FDAA23CFDA}"/>
        <w15:appearance w15:val="hidden"/>
        <w:text/>
      </w:sdtPr>
      <w:sdtContent>
        <w:r w:rsidR="00EC0FD2" w:rsidRPr="00EC0FD2">
          <w:rPr>
            <w:rStyle w:val="Strong"/>
          </w:rPr>
          <w:t>M</w:t>
        </w:r>
        <w:r w:rsidR="00B5319D">
          <w:rPr>
            <w:rStyle w:val="Strong"/>
          </w:rPr>
          <w:t>3.10.3</w:t>
        </w:r>
        <w:r w:rsidR="00EC0FD2" w:rsidRPr="00EC0FD2">
          <w:rPr>
            <w:rStyle w:val="Strong"/>
          </w:rPr>
          <w:t xml:space="preserve"> Programming Assignment </w:t>
        </w:r>
        <w:r w:rsidR="00B5319D">
          <w:rPr>
            <w:rStyle w:val="Strong"/>
          </w:rPr>
          <w:t>2</w:t>
        </w:r>
        <w:r w:rsidR="00EC0FD2" w:rsidRPr="00EC0FD2">
          <w:rPr>
            <w:rStyle w:val="Strong"/>
          </w:rPr>
          <w:t xml:space="preserve"> - </w:t>
        </w:r>
        <w:r w:rsidR="00B5319D">
          <w:rPr>
            <w:rStyle w:val="Strong"/>
          </w:rPr>
          <w:t>cexpr</w:t>
        </w:r>
      </w:sdtContent>
    </w:sdt>
    <w:r>
      <w:rPr>
        <w:rStyle w:val="Strong"/>
      </w:rPr>
      <w:ptab w:relativeTo="margin" w:alignment="right" w:leader="none"/>
    </w:r>
    <w:r>
      <w:rPr>
        <w:rStyle w:val="Strong"/>
      </w:rPr>
      <w:fldChar w:fldCharType="begin"/>
    </w:r>
    <w:r>
      <w:rPr>
        <w:rStyle w:val="Strong"/>
      </w:rPr>
      <w:instrText xml:space="preserve"> PAGE   \* MERGEFORMAT </w:instrText>
    </w:r>
    <w:r>
      <w:rPr>
        <w:rStyle w:val="Strong"/>
      </w:rPr>
      <w:fldChar w:fldCharType="separate"/>
    </w:r>
    <w:r w:rsidR="000D3F41">
      <w:rPr>
        <w:rStyle w:val="Strong"/>
        <w:noProof/>
      </w:rPr>
      <w:t>1</w:t>
    </w:r>
    <w:r>
      <w:rPr>
        <w:rStyle w:val="Strong"/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ED08D9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D5203E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2DC96E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4D2CA3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7BCEBA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D386FF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3A80F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AB0806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6E00290"/>
    <w:lvl w:ilvl="0">
      <w:start w:val="1"/>
      <w:numFmt w:val="decimal"/>
      <w:pStyle w:val="ListNumb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D6FC344C"/>
    <w:lvl w:ilvl="0">
      <w:start w:val="1"/>
      <w:numFmt w:val="bullet"/>
      <w:pStyle w:val="List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0" w15:restartNumberingAfterBreak="0">
    <w:nsid w:val="4A5A1099"/>
    <w:multiLevelType w:val="multilevel"/>
    <w:tmpl w:val="4268E1E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1" w15:restartNumberingAfterBreak="0">
    <w:nsid w:val="54B27D0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6D702056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7273740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75F0513E"/>
    <w:multiLevelType w:val="hybridMultilevel"/>
    <w:tmpl w:val="B6A67E0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680812615">
    <w:abstractNumId w:val="9"/>
  </w:num>
  <w:num w:numId="2" w16cid:durableId="1827935001">
    <w:abstractNumId w:val="7"/>
  </w:num>
  <w:num w:numId="3" w16cid:durableId="493111159">
    <w:abstractNumId w:val="6"/>
  </w:num>
  <w:num w:numId="4" w16cid:durableId="1135224092">
    <w:abstractNumId w:val="5"/>
  </w:num>
  <w:num w:numId="5" w16cid:durableId="1863276400">
    <w:abstractNumId w:val="4"/>
  </w:num>
  <w:num w:numId="6" w16cid:durableId="2118981999">
    <w:abstractNumId w:val="8"/>
  </w:num>
  <w:num w:numId="7" w16cid:durableId="141000006">
    <w:abstractNumId w:val="3"/>
  </w:num>
  <w:num w:numId="8" w16cid:durableId="1485127235">
    <w:abstractNumId w:val="2"/>
  </w:num>
  <w:num w:numId="9" w16cid:durableId="70467887">
    <w:abstractNumId w:val="1"/>
  </w:num>
  <w:num w:numId="10" w16cid:durableId="95367302">
    <w:abstractNumId w:val="0"/>
  </w:num>
  <w:num w:numId="11" w16cid:durableId="1839534322">
    <w:abstractNumId w:val="9"/>
    <w:lvlOverride w:ilvl="0">
      <w:startOverride w:val="1"/>
    </w:lvlOverride>
  </w:num>
  <w:num w:numId="12" w16cid:durableId="996761923">
    <w:abstractNumId w:val="13"/>
  </w:num>
  <w:num w:numId="13" w16cid:durableId="455297255">
    <w:abstractNumId w:val="11"/>
  </w:num>
  <w:num w:numId="14" w16cid:durableId="981930546">
    <w:abstractNumId w:val="10"/>
  </w:num>
  <w:num w:numId="15" w16cid:durableId="1483548575">
    <w:abstractNumId w:val="12"/>
  </w:num>
  <w:num w:numId="16" w16cid:durableId="144245916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F52"/>
    <w:rsid w:val="000C0E07"/>
    <w:rsid w:val="000D3F41"/>
    <w:rsid w:val="000D7FAA"/>
    <w:rsid w:val="00163BCC"/>
    <w:rsid w:val="0020412C"/>
    <w:rsid w:val="0021276D"/>
    <w:rsid w:val="00212C3F"/>
    <w:rsid w:val="003239B0"/>
    <w:rsid w:val="00355DCA"/>
    <w:rsid w:val="003763C1"/>
    <w:rsid w:val="00376745"/>
    <w:rsid w:val="003B457C"/>
    <w:rsid w:val="00405778"/>
    <w:rsid w:val="004A6B0C"/>
    <w:rsid w:val="00505562"/>
    <w:rsid w:val="0051674A"/>
    <w:rsid w:val="00551A02"/>
    <w:rsid w:val="005534FA"/>
    <w:rsid w:val="0056629B"/>
    <w:rsid w:val="005D3A03"/>
    <w:rsid w:val="00633B08"/>
    <w:rsid w:val="006373F0"/>
    <w:rsid w:val="00664C4D"/>
    <w:rsid w:val="00710CCF"/>
    <w:rsid w:val="007428D8"/>
    <w:rsid w:val="007A2FCE"/>
    <w:rsid w:val="007B192A"/>
    <w:rsid w:val="008002C0"/>
    <w:rsid w:val="00870F4B"/>
    <w:rsid w:val="008B3CBA"/>
    <w:rsid w:val="008B582A"/>
    <w:rsid w:val="008C5323"/>
    <w:rsid w:val="008E1E27"/>
    <w:rsid w:val="008F755D"/>
    <w:rsid w:val="00943EA4"/>
    <w:rsid w:val="009627C4"/>
    <w:rsid w:val="00975658"/>
    <w:rsid w:val="00992FB4"/>
    <w:rsid w:val="009A0F52"/>
    <w:rsid w:val="009A6A3B"/>
    <w:rsid w:val="009E7704"/>
    <w:rsid w:val="009F134B"/>
    <w:rsid w:val="00A11E5E"/>
    <w:rsid w:val="00A15991"/>
    <w:rsid w:val="00AE13B3"/>
    <w:rsid w:val="00B33795"/>
    <w:rsid w:val="00B527D3"/>
    <w:rsid w:val="00B5319D"/>
    <w:rsid w:val="00B823AA"/>
    <w:rsid w:val="00BA45DB"/>
    <w:rsid w:val="00BF4184"/>
    <w:rsid w:val="00C0601E"/>
    <w:rsid w:val="00C31D30"/>
    <w:rsid w:val="00CB6247"/>
    <w:rsid w:val="00CC2999"/>
    <w:rsid w:val="00CD6E39"/>
    <w:rsid w:val="00CF6E91"/>
    <w:rsid w:val="00D40C79"/>
    <w:rsid w:val="00D46FE1"/>
    <w:rsid w:val="00D747FA"/>
    <w:rsid w:val="00D80E2B"/>
    <w:rsid w:val="00D85B68"/>
    <w:rsid w:val="00E03240"/>
    <w:rsid w:val="00E6004D"/>
    <w:rsid w:val="00E61279"/>
    <w:rsid w:val="00E81978"/>
    <w:rsid w:val="00EA265D"/>
    <w:rsid w:val="00EB3242"/>
    <w:rsid w:val="00EC0FD2"/>
    <w:rsid w:val="00EF5DA5"/>
    <w:rsid w:val="00F379B7"/>
    <w:rsid w:val="00F525FA"/>
    <w:rsid w:val="00F6138F"/>
    <w:rsid w:val="00FA0070"/>
    <w:rsid w:val="00FC71AE"/>
    <w:rsid w:val="00FE4EC2"/>
    <w:rsid w:val="00FF2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F068523"/>
  <w15:chartTrackingRefBased/>
  <w15:docId w15:val="{166E8C03-B1F2-6B4D-B485-92989FAE2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8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3F41"/>
    <w:rPr>
      <w:kern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A6A3B"/>
    <w:pPr>
      <w:keepNext/>
      <w:keepLines/>
      <w:ind w:firstLine="0"/>
      <w:jc w:val="center"/>
      <w:outlineLvl w:val="0"/>
    </w:pPr>
    <w:rPr>
      <w:rFonts w:asciiTheme="majorHAnsi" w:eastAsiaTheme="majorEastAsia" w:hAnsiTheme="majorHAnsi" w:cstheme="majorBidi"/>
      <w:b/>
      <w:bCs/>
    </w:rPr>
  </w:style>
  <w:style w:type="paragraph" w:styleId="Heading2">
    <w:name w:val="heading 2"/>
    <w:basedOn w:val="Normal"/>
    <w:next w:val="Normal"/>
    <w:link w:val="Heading2Char"/>
    <w:uiPriority w:val="4"/>
    <w:unhideWhenUsed/>
    <w:qFormat/>
    <w:rsid w:val="009A6A3B"/>
    <w:pPr>
      <w:keepNext/>
      <w:keepLines/>
      <w:ind w:firstLine="0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Heading3">
    <w:name w:val="heading 3"/>
    <w:basedOn w:val="Normal"/>
    <w:next w:val="Normal"/>
    <w:link w:val="Heading3Char"/>
    <w:uiPriority w:val="4"/>
    <w:unhideWhenUsed/>
    <w:qFormat/>
    <w:rsid w:val="00C31D30"/>
    <w:pPr>
      <w:keepNext/>
      <w:keepLines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4"/>
    <w:unhideWhenUsed/>
    <w:qFormat/>
    <w:rsid w:val="00C31D30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4"/>
    <w:unhideWhenUsed/>
    <w:qFormat/>
    <w:rsid w:val="00C31D30"/>
    <w:pPr>
      <w:keepNext/>
      <w:keepLines/>
      <w:outlineLvl w:val="4"/>
    </w:pPr>
    <w:rPr>
      <w:rFonts w:asciiTheme="majorHAnsi" w:eastAsiaTheme="majorEastAsia" w:hAnsiTheme="majorHAnsi" w:cstheme="majorBidi"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9A6A3B"/>
    <w:pPr>
      <w:keepNext/>
      <w:keepLines/>
      <w:spacing w:before="40"/>
      <w:ind w:firstLine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9A6A3B"/>
    <w:pPr>
      <w:keepNext/>
      <w:keepLines/>
      <w:spacing w:before="40"/>
      <w:ind w:firstLine="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9A6A3B"/>
    <w:pPr>
      <w:keepNext/>
      <w:keepLines/>
      <w:spacing w:before="40"/>
      <w:ind w:firstLine="0"/>
      <w:outlineLvl w:val="7"/>
    </w:pPr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9A6A3B"/>
    <w:pPr>
      <w:keepNext/>
      <w:keepLines/>
      <w:spacing w:before="40"/>
      <w:ind w:firstLine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uiPriority w:val="2"/>
    <w:qFormat/>
    <w:pPr>
      <w:pageBreakBefore/>
      <w:ind w:firstLine="0"/>
      <w:jc w:val="center"/>
      <w:outlineLvl w:val="0"/>
    </w:pPr>
    <w:rPr>
      <w:rFonts w:asciiTheme="majorHAnsi" w:eastAsiaTheme="majorEastAsia" w:hAnsiTheme="majorHAnsi" w:cstheme="majorBidi"/>
    </w:rPr>
  </w:style>
  <w:style w:type="paragraph" w:styleId="Header">
    <w:name w:val="header"/>
    <w:basedOn w:val="Normal"/>
    <w:link w:val="HeaderChar"/>
    <w:uiPriority w:val="99"/>
    <w:unhideWhenUsed/>
    <w:qFormat/>
    <w:pPr>
      <w:spacing w:line="240" w:lineRule="auto"/>
      <w:ind w:firstLine="0"/>
    </w:pPr>
  </w:style>
  <w:style w:type="character" w:customStyle="1" w:styleId="HeaderChar">
    <w:name w:val="Header Char"/>
    <w:basedOn w:val="DefaultParagraphFont"/>
    <w:link w:val="Header"/>
    <w:uiPriority w:val="99"/>
    <w:rPr>
      <w:kern w:val="24"/>
    </w:rPr>
  </w:style>
  <w:style w:type="character" w:styleId="Strong">
    <w:name w:val="Strong"/>
    <w:basedOn w:val="DefaultParagraphFont"/>
    <w:uiPriority w:val="22"/>
    <w:unhideWhenUsed/>
    <w:qFormat/>
    <w:rPr>
      <w:b w:val="0"/>
      <w:bCs w:val="0"/>
      <w:caps/>
      <w:smallCaps w:val="0"/>
    </w:rPr>
  </w:style>
  <w:style w:type="character" w:styleId="PlaceholderText">
    <w:name w:val="Placeholder Text"/>
    <w:basedOn w:val="DefaultParagraphFont"/>
    <w:uiPriority w:val="99"/>
    <w:semiHidden/>
    <w:rsid w:val="005D3A03"/>
    <w:rPr>
      <w:color w:val="404040" w:themeColor="text1" w:themeTint="BF"/>
    </w:rPr>
  </w:style>
  <w:style w:type="paragraph" w:styleId="NoSpacing">
    <w:name w:val="No Spacing"/>
    <w:aliases w:val="No Indent"/>
    <w:uiPriority w:val="3"/>
    <w:qFormat/>
    <w:pPr>
      <w:ind w:firstLine="0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2Char">
    <w:name w:val="Heading 2 Char"/>
    <w:basedOn w:val="DefaultParagraphFont"/>
    <w:link w:val="Heading2"/>
    <w:uiPriority w:val="4"/>
    <w:rPr>
      <w:rFonts w:asciiTheme="majorHAnsi" w:eastAsiaTheme="majorEastAsia" w:hAnsiTheme="majorHAnsi" w:cstheme="majorBidi"/>
      <w:b/>
      <w:bCs/>
      <w:kern w:val="24"/>
    </w:rPr>
  </w:style>
  <w:style w:type="paragraph" w:styleId="Title">
    <w:name w:val="Title"/>
    <w:basedOn w:val="Normal"/>
    <w:link w:val="TitleChar"/>
    <w:qFormat/>
    <w:pPr>
      <w:spacing w:before="2400"/>
      <w:ind w:firstLine="0"/>
      <w:contextualSpacing/>
      <w:jc w:val="center"/>
    </w:pPr>
    <w:rPr>
      <w:rFonts w:asciiTheme="majorHAnsi" w:eastAsiaTheme="majorEastAsia" w:hAnsiTheme="majorHAnsi" w:cstheme="majorBidi"/>
    </w:rPr>
  </w:style>
  <w:style w:type="character" w:customStyle="1" w:styleId="TitleChar">
    <w:name w:val="Title Char"/>
    <w:basedOn w:val="DefaultParagraphFont"/>
    <w:link w:val="Title"/>
    <w:rsid w:val="008C5323"/>
    <w:rPr>
      <w:rFonts w:asciiTheme="majorHAnsi" w:eastAsiaTheme="majorEastAsia" w:hAnsiTheme="majorHAnsi" w:cstheme="majorBidi"/>
      <w:kern w:val="24"/>
    </w:rPr>
  </w:style>
  <w:style w:type="character" w:styleId="Emphasis">
    <w:name w:val="Emphasis"/>
    <w:basedOn w:val="DefaultParagraphFont"/>
    <w:uiPriority w:val="4"/>
    <w:unhideWhenUsed/>
    <w:qFormat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4"/>
    <w:rsid w:val="00C31D30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4Char">
    <w:name w:val="Heading 4 Char"/>
    <w:basedOn w:val="DefaultParagraphFont"/>
    <w:link w:val="Heading4"/>
    <w:uiPriority w:val="4"/>
    <w:rsid w:val="00C31D30"/>
    <w:rPr>
      <w:rFonts w:asciiTheme="majorHAnsi" w:eastAsiaTheme="majorEastAsia" w:hAnsiTheme="majorHAnsi" w:cstheme="majorBidi"/>
      <w:b/>
      <w:bCs/>
      <w:i/>
      <w:iCs/>
      <w:kern w:val="24"/>
    </w:rPr>
  </w:style>
  <w:style w:type="character" w:customStyle="1" w:styleId="Heading5Char">
    <w:name w:val="Heading 5 Char"/>
    <w:basedOn w:val="DefaultParagraphFont"/>
    <w:link w:val="Heading5"/>
    <w:uiPriority w:val="4"/>
    <w:rsid w:val="00C31D30"/>
    <w:rPr>
      <w:rFonts w:asciiTheme="majorHAnsi" w:eastAsiaTheme="majorEastAsia" w:hAnsiTheme="majorHAnsi" w:cstheme="majorBidi"/>
      <w:i/>
      <w:iCs/>
      <w:kern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2002"/>
    <w:pPr>
      <w:spacing w:line="240" w:lineRule="auto"/>
      <w:ind w:firstLine="0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2002"/>
    <w:rPr>
      <w:rFonts w:ascii="Segoe UI" w:hAnsi="Segoe UI" w:cs="Segoe UI"/>
      <w:kern w:val="24"/>
      <w:sz w:val="22"/>
      <w:szCs w:val="18"/>
    </w:rPr>
  </w:style>
  <w:style w:type="paragraph" w:styleId="Bibliography">
    <w:name w:val="Bibliography"/>
    <w:basedOn w:val="Normal"/>
    <w:next w:val="Normal"/>
    <w:uiPriority w:val="37"/>
    <w:unhideWhenUsed/>
    <w:qFormat/>
    <w:pPr>
      <w:ind w:left="720" w:hanging="720"/>
    </w:pPr>
  </w:style>
  <w:style w:type="paragraph" w:styleId="BlockText">
    <w:name w:val="Block Text"/>
    <w:basedOn w:val="Normal"/>
    <w:uiPriority w:val="99"/>
    <w:semiHidden/>
    <w:unhideWhenUsed/>
    <w:rsid w:val="009A6A3B"/>
    <w:pPr>
      <w:pBdr>
        <w:top w:val="single" w:sz="2" w:space="10" w:color="595959" w:themeColor="text1" w:themeTint="A6" w:shadow="1"/>
        <w:left w:val="single" w:sz="2" w:space="10" w:color="595959" w:themeColor="text1" w:themeTint="A6" w:shadow="1"/>
        <w:bottom w:val="single" w:sz="2" w:space="10" w:color="595959" w:themeColor="text1" w:themeTint="A6" w:shadow="1"/>
        <w:right w:val="single" w:sz="2" w:space="10" w:color="595959" w:themeColor="text1" w:themeTint="A6" w:shadow="1"/>
      </w:pBdr>
      <w:ind w:left="1152" w:right="1152" w:firstLine="0"/>
    </w:pPr>
    <w:rPr>
      <w:i/>
      <w:iCs/>
      <w:color w:val="595959" w:themeColor="text1" w:themeTint="A6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  <w:rPr>
      <w:kern w:val="24"/>
    </w:rPr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Pr>
      <w:kern w:val="24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FF2002"/>
    <w:pPr>
      <w:spacing w:after="120"/>
      <w:ind w:firstLine="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FF2002"/>
    <w:rPr>
      <w:kern w:val="24"/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Pr>
      <w:kern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Pr>
      <w:kern w:val="24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Pr>
      <w:kern w:val="2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Pr>
      <w:kern w:val="2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FF2002"/>
    <w:pPr>
      <w:spacing w:after="120"/>
      <w:ind w:left="360" w:firstLine="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FF2002"/>
    <w:rPr>
      <w:kern w:val="24"/>
      <w:sz w:val="22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F2002"/>
    <w:pPr>
      <w:spacing w:after="200" w:line="240" w:lineRule="auto"/>
      <w:ind w:firstLine="0"/>
    </w:pPr>
    <w:rPr>
      <w:i/>
      <w:iCs/>
      <w:color w:val="000000" w:themeColor="text2"/>
      <w:sz w:val="2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  <w:rPr>
      <w:kern w:val="24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F2002"/>
    <w:pPr>
      <w:spacing w:line="240" w:lineRule="auto"/>
      <w:ind w:firstLine="0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F2002"/>
    <w:rPr>
      <w:kern w:val="24"/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kern w:val="24"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  <w:rPr>
      <w:kern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F2002"/>
    <w:pPr>
      <w:spacing w:line="240" w:lineRule="auto"/>
      <w:ind w:firstLine="0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F2002"/>
    <w:rPr>
      <w:rFonts w:ascii="Segoe UI" w:hAnsi="Segoe UI" w:cs="Segoe UI"/>
      <w:kern w:val="24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  <w:ind w:firstLine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Pr>
      <w:kern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F2002"/>
    <w:pPr>
      <w:spacing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F2002"/>
    <w:rPr>
      <w:kern w:val="24"/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FF2002"/>
    <w:pPr>
      <w:spacing w:line="240" w:lineRule="auto"/>
      <w:ind w:firstLine="0"/>
    </w:pPr>
    <w:rPr>
      <w:rFonts w:asciiTheme="majorHAnsi" w:eastAsiaTheme="majorEastAsia" w:hAnsiTheme="majorHAnsi" w:cstheme="majorBidi"/>
      <w:sz w:val="22"/>
      <w:szCs w:val="20"/>
    </w:rPr>
  </w:style>
  <w:style w:type="paragraph" w:styleId="Footer">
    <w:name w:val="footer"/>
    <w:basedOn w:val="Normal"/>
    <w:link w:val="FooterChar"/>
    <w:uiPriority w:val="99"/>
    <w:unhideWhenUsed/>
    <w:rsid w:val="008002C0"/>
    <w:pPr>
      <w:spacing w:line="240" w:lineRule="auto"/>
      <w:ind w:firstLine="0"/>
    </w:pPr>
  </w:style>
  <w:style w:type="character" w:customStyle="1" w:styleId="FooterChar">
    <w:name w:val="Footer Char"/>
    <w:basedOn w:val="DefaultParagraphFont"/>
    <w:link w:val="Footer"/>
    <w:uiPriority w:val="99"/>
    <w:rsid w:val="008002C0"/>
    <w:rPr>
      <w:kern w:val="24"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6E6E6E" w:themeColor="accent1" w:themeShade="7F"/>
      <w:kern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6E6E6E" w:themeColor="accent1" w:themeShade="7F"/>
      <w:kern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2002"/>
    <w:rPr>
      <w:rFonts w:asciiTheme="majorHAnsi" w:eastAsiaTheme="majorEastAsia" w:hAnsiTheme="majorHAnsi" w:cstheme="majorBidi"/>
      <w:color w:val="272727" w:themeColor="text1" w:themeTint="D8"/>
      <w:kern w:val="24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2002"/>
    <w:rPr>
      <w:rFonts w:asciiTheme="majorHAnsi" w:eastAsiaTheme="majorEastAsia" w:hAnsiTheme="majorHAnsi" w:cstheme="majorBidi"/>
      <w:i/>
      <w:iCs/>
      <w:color w:val="272727" w:themeColor="text1" w:themeTint="D8"/>
      <w:kern w:val="24"/>
      <w:sz w:val="22"/>
      <w:szCs w:val="21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  <w:kern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2002"/>
    <w:pPr>
      <w:spacing w:line="240" w:lineRule="auto"/>
      <w:ind w:firstLine="0"/>
    </w:pPr>
    <w:rPr>
      <w:rFonts w:ascii="Consolas" w:hAnsi="Consolas" w:cs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5D3A03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D3A03"/>
    <w:rPr>
      <w:i/>
      <w:iCs/>
      <w:color w:val="404040" w:themeColor="text1" w:themeTint="BF"/>
      <w:kern w:val="24"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9"/>
    <w:unhideWhenUsed/>
    <w:qFormat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9"/>
    <w:unhideWhenUsed/>
    <w:qFormat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ListParagraph">
    <w:name w:val="List Paragraph"/>
    <w:basedOn w:val="Normal"/>
    <w:uiPriority w:val="34"/>
    <w:unhideWhenUsed/>
    <w:qFormat/>
    <w:pPr>
      <w:ind w:left="720" w:firstLine="0"/>
      <w:contextualSpacing/>
    </w:pPr>
  </w:style>
  <w:style w:type="paragraph" w:styleId="MacroText">
    <w:name w:val="macro"/>
    <w:link w:val="MacroTextChar"/>
    <w:uiPriority w:val="99"/>
    <w:semiHidden/>
    <w:unhideWhenUsed/>
    <w:rsid w:val="00FF200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kern w:val="24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kern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Pr>
      <w:kern w:val="24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FF2002"/>
    <w:pPr>
      <w:spacing w:line="240" w:lineRule="auto"/>
      <w:ind w:firstLine="0"/>
    </w:pPr>
    <w:rPr>
      <w:rFonts w:ascii="Consolas" w:hAnsi="Consolas" w:cs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FF2002"/>
    <w:rPr>
      <w:rFonts w:ascii="Consolas" w:hAnsi="Consolas" w:cs="Consolas"/>
      <w:kern w:val="24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 w:after="1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color w:val="404040" w:themeColor="text1" w:themeTint="BF"/>
      <w:kern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kern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Pr>
      <w:kern w:val="24"/>
    </w:r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FootnoteReference">
    <w:name w:val="footnote reference"/>
    <w:basedOn w:val="DefaultParagraphFont"/>
    <w:uiPriority w:val="5"/>
    <w:unhideWhenUsed/>
    <w:qFormat/>
    <w:rPr>
      <w:vertAlign w:val="superscript"/>
    </w:rPr>
  </w:style>
  <w:style w:type="table" w:customStyle="1" w:styleId="APAReport">
    <w:name w:val="APA Report"/>
    <w:basedOn w:val="TableNormal"/>
    <w:uiPriority w:val="99"/>
    <w:rsid w:val="00BF4184"/>
    <w:pPr>
      <w:spacing w:line="240" w:lineRule="auto"/>
      <w:ind w:firstLine="0"/>
    </w:pPr>
    <w:tblPr>
      <w:tblBorders>
        <w:top w:val="single" w:sz="12" w:space="0" w:color="auto"/>
        <w:bottom w:val="single" w:sz="12" w:space="0" w:color="auto"/>
      </w:tblBorders>
    </w:tblPr>
    <w:tblStylePr w:type="firstRow">
      <w:rPr>
        <w:rFonts w:asciiTheme="majorHAnsi" w:hAnsiTheme="majorHAnsi"/>
      </w:rPr>
      <w:tblPr/>
      <w:trPr>
        <w:tblHeader/>
      </w:trPr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ableFigure">
    <w:name w:val="Table/Figure"/>
    <w:basedOn w:val="Normal"/>
    <w:uiPriority w:val="39"/>
    <w:qFormat/>
    <w:pPr>
      <w:spacing w:before="240"/>
      <w:ind w:firstLine="0"/>
      <w:contextualSpacing/>
    </w:pPr>
  </w:style>
  <w:style w:type="table" w:styleId="PlainTable1">
    <w:name w:val="Plain Table 1"/>
    <w:basedOn w:val="TableNormal"/>
    <w:uiPriority w:val="41"/>
    <w:rsid w:val="00E6004D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FF2002"/>
    <w:rPr>
      <w:sz w:val="22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qFormat/>
    <w:rsid w:val="00FF2002"/>
    <w:pPr>
      <w:spacing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F2002"/>
    <w:rPr>
      <w:kern w:val="24"/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5D3A03"/>
    <w:rPr>
      <w:i/>
      <w:iCs/>
      <w:color w:val="373737" w:themeColor="accent1" w:themeShade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BA45DB"/>
    <w:rPr>
      <w:b/>
      <w:bCs/>
      <w:caps w:val="0"/>
      <w:smallCaps/>
      <w:color w:val="595959" w:themeColor="text1" w:themeTint="A6"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A6A3B"/>
    <w:pPr>
      <w:spacing w:before="240"/>
      <w:ind w:firstLine="720"/>
      <w:jc w:val="left"/>
      <w:outlineLvl w:val="9"/>
    </w:pPr>
    <w:rPr>
      <w:bCs w:val="0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9A6A3B"/>
    <w:rPr>
      <w:color w:val="595959" w:themeColor="text1" w:themeTint="A6"/>
      <w:u w:val="single"/>
    </w:rPr>
  </w:style>
  <w:style w:type="paragraph" w:customStyle="1" w:styleId="Title2">
    <w:name w:val="Title 2"/>
    <w:basedOn w:val="Normal"/>
    <w:uiPriority w:val="1"/>
    <w:qFormat/>
    <w:rsid w:val="00B823AA"/>
    <w:pPr>
      <w:ind w:firstLine="0"/>
      <w:jc w:val="center"/>
    </w:pPr>
  </w:style>
  <w:style w:type="character" w:styleId="Hyperlink">
    <w:name w:val="Hyperlink"/>
    <w:basedOn w:val="DefaultParagraphFont"/>
    <w:uiPriority w:val="99"/>
    <w:unhideWhenUsed/>
    <w:rsid w:val="00D46FE1"/>
    <w:rPr>
      <w:color w:val="5F5F5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46FE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6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4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80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77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8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96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0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6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2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1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73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0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00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4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2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76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8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26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9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4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47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4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34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8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3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1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4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3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96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4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2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05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0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7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83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giuseppe.schintu/Library/Containers/com.microsoft.Word/Data/Library/Application%20Support/Microsoft/Office/16.0/DTS/Search/%7b877D1CAC-D45A-3C42-BAC1-48E70FC3C383%7dtf03982351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5D90372E1117343B60E9A760CB546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30665B-9019-4A4A-A47D-7EDE0E54C30C}"/>
      </w:docPartPr>
      <w:docPartBody>
        <w:p w:rsidR="00336461" w:rsidRDefault="00000000">
          <w:pPr>
            <w:pStyle w:val="45D90372E1117343B60E9A760CB54675"/>
          </w:pPr>
          <w:r>
            <w:t>[Title Here, up to 12 Words, on One to Two Lines]</w:t>
          </w:r>
        </w:p>
      </w:docPartBody>
    </w:docPart>
    <w:docPart>
      <w:docPartPr>
        <w:name w:val="BFDCA4F3DD51F44F85860C3F11395E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D7B4A1-F9C6-D549-8C81-0A9F03171530}"/>
      </w:docPartPr>
      <w:docPartBody>
        <w:p w:rsidR="00336461" w:rsidRDefault="00000000">
          <w:pPr>
            <w:pStyle w:val="BFDCA4F3DD51F44F85860C3F11395EAF"/>
          </w:pPr>
          <w:r>
            <w:t>[Title Here, up to 12 Words, on One to Two Lines]</w:t>
          </w:r>
        </w:p>
      </w:docPartBody>
    </w:docPart>
    <w:docPart>
      <w:docPartPr>
        <w:name w:val="C96C99E75E8ABB47A1EB06CE70DF97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08FF6C-A8BE-8E49-AA71-04AE3FC291FD}"/>
      </w:docPartPr>
      <w:docPartBody>
        <w:p w:rsidR="00336461" w:rsidRDefault="00000000">
          <w:pPr>
            <w:pStyle w:val="C96C99E75E8ABB47A1EB06CE70DF9726"/>
          </w:pPr>
          <w:r w:rsidRPr="005D3A03">
            <w:t>Figures title:</w:t>
          </w:r>
        </w:p>
      </w:docPartBody>
    </w:docPart>
    <w:docPart>
      <w:docPartPr>
        <w:name w:val="B0E4A796807C0C438491AEFFB81EA1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B4F133-805F-B048-A917-EB8E8DCEA661}"/>
      </w:docPartPr>
      <w:docPartBody>
        <w:p w:rsidR="00336461" w:rsidRDefault="00000000">
          <w:pPr>
            <w:pStyle w:val="B0E4A796807C0C438491AEFFB81EA1BE"/>
          </w:pPr>
          <w:r>
            <w:t>[Include all figures in their own section, following references (and footnotes and tables, if applicable).  Include a numbered caption for each figure.  Use the Table/Figure style for easy spacing between figure and caption.]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128"/>
    <w:rsid w:val="00336461"/>
    <w:rsid w:val="00477354"/>
    <w:rsid w:val="007C7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4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5D90372E1117343B60E9A760CB54675">
    <w:name w:val="45D90372E1117343B60E9A760CB54675"/>
  </w:style>
  <w:style w:type="character" w:styleId="Emphasis">
    <w:name w:val="Emphasis"/>
    <w:basedOn w:val="DefaultParagraphFont"/>
    <w:uiPriority w:val="4"/>
    <w:unhideWhenUsed/>
    <w:qFormat/>
    <w:rPr>
      <w:i/>
      <w:iCs/>
    </w:rPr>
  </w:style>
  <w:style w:type="paragraph" w:customStyle="1" w:styleId="BFDCA4F3DD51F44F85860C3F11395EAF">
    <w:name w:val="BFDCA4F3DD51F44F85860C3F11395EAF"/>
  </w:style>
  <w:style w:type="paragraph" w:customStyle="1" w:styleId="C96C99E75E8ABB47A1EB06CE70DF9726">
    <w:name w:val="C96C99E75E8ABB47A1EB06CE70DF9726"/>
  </w:style>
  <w:style w:type="paragraph" w:customStyle="1" w:styleId="B0E4A796807C0C438491AEFFB81EA1BE">
    <w:name w:val="B0E4A796807C0C438491AEFFB81EA1B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M3.10.3 Programming Assignment 2 - cexpr</Abstract>
  <CompanyAddress/>
  <CompanyPhone/>
  <CompanyFax/>
  <CompanyEmail/>
</CoverPageProperties>
</file>

<file path=customXml/item2.xml><?xml version="1.0" encoding="utf-8"?>
<b:Sources xmlns:b="http://schemas.openxmlformats.org/officeDocument/2006/bibliography" SelectedStyle="/APASixthEditionOfficeOnline.xsl" StyleName="APA" Version="6">
  <b:Source>
    <b:Tag>CIS21</b:Tag>
    <b:SourceType>InternetSite</b:SourceType>
    <b:Guid>{2FB99624-0FE0-F847-9E35-A9CADC869019}</b:Guid>
    <b:Title>DarkSide Ransomware: Best Practices for Preventing Business Disruption from Ransomware Attacks</b:Title>
    <b:Year>2021</b:Year>
    <b:Author>
      <b:Author>
        <b:Corporate>CISA.GOV</b:Corporate>
      </b:Author>
    </b:Author>
    <b:InternetSiteTitle>CISA.GOV</b:InternetSiteTitle>
    <b:URL>https://www.cisa.gov/uscert/ncas/alerts/aa21-131a</b:URL>
    <b:Month>July</b:Month>
    <b:Day>08</b:Day>
    <b:RefOrder>1</b:RefOrder>
  </b:Source>
  <b:Source>
    <b:Tag>Kyo22</b:Tag>
    <b:SourceType>JournalArticle</b:SourceType>
    <b:Guid>{5E6EA955-98D6-3A4F-A7D3-F1F1CE5AAA0B}</b:Guid>
    <b:Author>
      <b:Author>
        <b:NameList>
          <b:Person>
            <b:Last>Kyoung Ho Kim</b:Last>
            <b:First>Kyounggon</b:First>
            <b:Middle>Kim, Huy Kang Kim</b:Middle>
          </b:Person>
        </b:NameList>
      </b:Author>
    </b:Author>
    <b:Title>STRIDE-based threat modeling and DREAD evaluation for the distributed control system in the oil refinery</b:Title>
    <b:InternetSiteTitle>W</b:InternetSiteTitle>
    <b:Year>2022</b:Year>
    <b:JournalName>ETRI Journal 44</b:JournalName>
    <b:Pages>991-1003</b:Pages>
    <b:RefOrder>2</b:RefOrder>
  </b:Source>
  <b:Source>
    <b:Tag>Wik23</b:Tag>
    <b:SourceType>InternetSite</b:SourceType>
    <b:Guid>{188EC105-61AD-604F-83D2-487134FDC6C3}</b:Guid>
    <b:Author>
      <b:Author>
        <b:NameList>
          <b:Person>
            <b:Last>Wikipedia</b:Last>
          </b:Person>
        </b:NameList>
      </b:Author>
    </b:Author>
    <b:Title>Colonial Pipeline ransomware attack</b:Title>
    <b:InternetSiteTitle>Wikipedia, The Free Encyclopedia</b:InternetSiteTitle>
    <b:URL>https://en.wikipedia.org/w/index.php?title=Colonial_Pipeline_ransomware_attack&amp;oldid=1137631573</b:URL>
    <b:YearAccessed>2023</b:YearAccessed>
    <b:MonthAccessed>February</b:MonthAccessed>
    <b:RefOrder>6</b:RefOrder>
  </b:Source>
  <b:Source>
    <b:Tag>ORN22</b:Tag>
    <b:SourceType>InternetSite</b:SourceType>
    <b:Guid>{2DAD5FA5-8299-0046-963A-78C9FA2ABB35}</b:Guid>
    <b:Author>
      <b:Author>
        <b:Corporate>ORNL</b:Corporate>
      </b:Author>
    </b:Author>
    <b:Title>User Facilities</b:Title>
    <b:InternetSiteTitle>ORNL</b:InternetSiteTitle>
    <b:URL>https://web.archive.org/web/20221130173804/https://www.ornl.gov/content/user-facilities</b:URL>
    <b:Year>2022</b:Year>
    <b:Month>November</b:Month>
    <b:Day>30</b:Day>
    <b:RefOrder>7</b:RefOrder>
  </b:Source>
  <b:Source>
    <b:Tag>Mat11</b:Tag>
    <b:SourceType>InternetSite</b:SourceType>
    <b:Guid>{5D74B241-B8BF-1D47-9FB4-10F18CA57471}</b:Guid>
    <b:Author>
      <b:Author>
        <b:NameList>
          <b:Person>
            <b:Last>Liebowitz</b:Last>
            <b:First>Matt</b:First>
          </b:Person>
        </b:NameList>
      </b:Author>
    </b:Author>
    <b:Title>Cyberattack Hits Oak Ridge National Laboratory</b:Title>
    <b:InternetSiteTitle>NBCnews.com</b:InternetSiteTitle>
    <b:URL>https://www.nbcnews.com/id/wbna42673411</b:URL>
    <b:Year>2011</b:Year>
    <b:Month>April</b:Month>
    <b:Day>19</b:Day>
    <b:RefOrder>3</b:RefOrder>
  </b:Source>
  <b:Source>
    <b:Tag>Wik231</b:Tag>
    <b:SourceType>InternetSite</b:SourceType>
    <b:Guid>{02613338-D11B-BB40-B158-EB0BA560B86D}</b:Guid>
    <b:Author>
      <b:Author>
        <b:Corporate>Wikipedia</b:Corporate>
      </b:Author>
    </b:Author>
    <b:Title>SolarWinds</b:Title>
    <b:InternetSiteTitle>Wikipedia</b:InternetSiteTitle>
    <b:URL>https://en.wikipedia.org/wiki/SolarWinds</b:URL>
    <b:YearAccessed>2023</b:YearAccessed>
    <b:MonthAccessed>February</b:MonthAccessed>
    <b:RefOrder>4</b:RefOrder>
  </b:Source>
  <b:Source>
    <b:Tag>Seb21</b:Tag>
    <b:SourceType>InternetSite</b:SourceType>
    <b:Guid>{8235FA97-71E1-CB46-BA38-AF7727239B63}</b:Guid>
    <b:Author>
      <b:Author>
        <b:NameList>
          <b:Person>
            <b:Last>Olson</b:Last>
            <b:First>Sebastian</b:First>
          </b:Person>
        </b:NameList>
      </b:Author>
    </b:Author>
    <b:Title>Avoid Supply Chain Attacks Similar to SolarWinds Orion</b:Title>
    <b:InternetSiteTitle>TrueSec</b:InternetSiteTitle>
    <b:URL>https://www.truesec.com/hub/blog/avoiding-supply-chain-attacks-similar-to-solarwinds-orions-sunburst</b:URL>
    <b:Year>2021</b:Year>
    <b:Month>January</b:Month>
    <b:Day>6</b:Day>
    <b:RefOrder>5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B5BC48E-BE6A-3441-A75D-0DEC34C1F1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{877D1CAC-D45A-3C42-BAC1-48E70FC3C383}tf03982351_win32.dotx</Template>
  <TotalTime>73</TotalTime>
  <Pages>2</Pages>
  <Words>285</Words>
  <Characters>1627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COSC561 - M2.3.3 Programming Assignment 1 - html2LaTex</vt:lpstr>
    </vt:vector>
  </TitlesOfParts>
  <Company/>
  <LinksUpToDate>false</LinksUpToDate>
  <CharactersWithSpaces>1909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COSC561 – M3.10.3 Programming Assignment 2 - cexpr</dc:title>
  <dc:subject/>
  <dc:creator>Microsoft Office User</dc:creator>
  <cp:keywords/>
  <dc:description/>
  <cp:lastModifiedBy>Giuseppe Schintu</cp:lastModifiedBy>
  <cp:revision>4</cp:revision>
  <cp:lastPrinted>2023-02-10T15:40:00Z</cp:lastPrinted>
  <dcterms:created xsi:type="dcterms:W3CDTF">2023-02-10T16:10:00Z</dcterms:created>
  <dcterms:modified xsi:type="dcterms:W3CDTF">2023-03-09T16:54:00Z</dcterms:modified>
</cp:coreProperties>
</file>